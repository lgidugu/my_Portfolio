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Default="00291356" w:rsidP="00141A4C">
      <w:pPr>
        <w:pStyle w:val="Title"/>
      </w:pPr>
      <w:r>
        <w:t xml:space="preserve">Nagalakshmi </w:t>
      </w:r>
      <w:r w:rsidRPr="00291356">
        <w:rPr>
          <w:rStyle w:val="IntenseEmphasis"/>
          <w:i w:val="0"/>
        </w:rPr>
        <w:t>Gidugu</w:t>
      </w:r>
    </w:p>
    <w:p w:rsidR="006270A9" w:rsidRDefault="00291356" w:rsidP="001D6AC6">
      <w:r w:rsidRPr="00291356">
        <w:rPr>
          <w:color w:val="auto"/>
        </w:rPr>
        <w:t xml:space="preserve">6 Harbor Court, Monroe, NJ 08831 </w:t>
      </w:r>
      <w:r w:rsidR="00141A4C">
        <w:t>| </w:t>
      </w:r>
      <w:r>
        <w:t>908-616-0324</w:t>
      </w:r>
      <w:r w:rsidR="00141A4C">
        <w:t> | </w:t>
      </w:r>
      <w:r>
        <w:rPr>
          <w:color w:val="auto"/>
        </w:rPr>
        <w:t>l</w:t>
      </w:r>
      <w:r w:rsidRPr="00291356">
        <w:rPr>
          <w:color w:val="auto"/>
        </w:rPr>
        <w:t>ak.gidugu@gmail.com</w:t>
      </w:r>
    </w:p>
    <w:sdt>
      <w:sdtPr>
        <w:alias w:val="Education:"/>
        <w:tag w:val="Education:"/>
        <w:id w:val="807127995"/>
        <w:placeholder>
          <w:docPart w:val="088297293A7D47A78F80AB828BBC5609"/>
        </w:placeholder>
        <w:temporary/>
        <w:showingPlcHdr/>
        <w15:appearance w15:val="hidden"/>
      </w:sdtPr>
      <w:sdtEndPr/>
      <w:sdtContent>
        <w:p w:rsidR="006270A9" w:rsidRDefault="009D5933">
          <w:pPr>
            <w:pStyle w:val="Heading1"/>
          </w:pPr>
          <w:r w:rsidRPr="0007776F">
            <w:rPr>
              <w:u w:val="single"/>
            </w:rPr>
            <w:t>Education</w:t>
          </w:r>
        </w:p>
      </w:sdtContent>
    </w:sdt>
    <w:p w:rsidR="006323E0" w:rsidRDefault="006323E0" w:rsidP="006323E0">
      <w:pPr>
        <w:pStyle w:val="Heading2"/>
      </w:pPr>
      <w:r>
        <w:t>Certification Data Science | Jan 2018 – July 2018 | Rutgers datascience boot camp</w:t>
      </w:r>
    </w:p>
    <w:p w:rsidR="006323E0" w:rsidRDefault="006323E0" w:rsidP="006323E0">
      <w:pPr>
        <w:pStyle w:val="ListBullet"/>
      </w:pPr>
      <w:r>
        <w:t>Related Course work: Advanced Excel, VBA Scripting, Fundamental Statistics, Python3. Numpy, Pandas, Matplotlib, API Interactions, Social Media Mining, MySQL, Mango DB, HTML, CSS, Bootstrap, Dash Boarding, JavaScript Charting, D3.js, Tableau, Big Data Analytics with Hadoop, Machine Learning</w:t>
      </w:r>
    </w:p>
    <w:p w:rsidR="006270A9" w:rsidRDefault="00B3744E">
      <w:pPr>
        <w:pStyle w:val="Heading2"/>
      </w:pPr>
      <w:r>
        <w:t>UnderGraduate Degree</w:t>
      </w:r>
      <w:r w:rsidR="009D5933">
        <w:t> | </w:t>
      </w:r>
      <w:r>
        <w:t>2017</w:t>
      </w:r>
      <w:r w:rsidR="009D5933">
        <w:t> | </w:t>
      </w:r>
      <w:r>
        <w:t>Capella University</w:t>
      </w:r>
    </w:p>
    <w:p w:rsidR="006270A9" w:rsidRDefault="009D5933" w:rsidP="001B29CF">
      <w:pPr>
        <w:pStyle w:val="ListBullet"/>
      </w:pPr>
      <w:r>
        <w:t xml:space="preserve">Major: </w:t>
      </w:r>
      <w:r w:rsidR="00B3744E">
        <w:t>Information Technology</w:t>
      </w:r>
    </w:p>
    <w:p w:rsidR="00B3744E" w:rsidRDefault="00B3744E" w:rsidP="001B29CF">
      <w:pPr>
        <w:pStyle w:val="ListBullet"/>
      </w:pPr>
      <w:r>
        <w:t xml:space="preserve">GPA 4.0; Summa Cum Laude </w:t>
      </w:r>
    </w:p>
    <w:p w:rsidR="0016221E" w:rsidRDefault="0016221E" w:rsidP="001B29CF">
      <w:pPr>
        <w:pStyle w:val="ListBullet"/>
      </w:pPr>
      <w:r>
        <w:t>Course work includes Intro to database systems, programming in C and C++, Data Mining Analysis in IT, Data Interpretation and Statistical Analysis in IT</w:t>
      </w:r>
    </w:p>
    <w:p w:rsidR="004E339A" w:rsidRDefault="004E339A" w:rsidP="004E339A">
      <w:pPr>
        <w:pStyle w:val="Heading2"/>
      </w:pPr>
      <w:r>
        <w:t>Associate Degree</w:t>
      </w:r>
      <w:r>
        <w:t> | </w:t>
      </w:r>
      <w:r>
        <w:t>1992</w:t>
      </w:r>
      <w:r>
        <w:t> | </w:t>
      </w:r>
      <w:r>
        <w:t>Andhra University, Vizag, India</w:t>
      </w:r>
    </w:p>
    <w:p w:rsidR="006270A9" w:rsidRPr="001D6AC6" w:rsidRDefault="004E339A" w:rsidP="004E339A">
      <w:pPr>
        <w:pStyle w:val="ListBullet"/>
        <w:numPr>
          <w:ilvl w:val="0"/>
          <w:numId w:val="0"/>
        </w:numPr>
        <w:ind w:left="216"/>
        <w:rPr>
          <w:sz w:val="24"/>
          <w:szCs w:val="24"/>
        </w:rPr>
      </w:pPr>
      <w:r w:rsidRPr="001D6AC6">
        <w:rPr>
          <w:sz w:val="24"/>
          <w:szCs w:val="24"/>
        </w:rPr>
        <w:t xml:space="preserve">Major: </w:t>
      </w:r>
      <w:r w:rsidRPr="001D6AC6">
        <w:rPr>
          <w:sz w:val="24"/>
          <w:szCs w:val="24"/>
        </w:rPr>
        <w:t>Mathematics, Physics and Chemistry</w:t>
      </w:r>
      <w:r w:rsidR="009D5933" w:rsidRPr="001D6AC6">
        <w:rPr>
          <w:sz w:val="24"/>
          <w:szCs w:val="24"/>
        </w:rPr>
        <w:t xml:space="preserve"> </w:t>
      </w:r>
    </w:p>
    <w:sdt>
      <w:sdtPr>
        <w:alias w:val="Experience:"/>
        <w:tag w:val="Experience:"/>
        <w:id w:val="171684534"/>
        <w:placeholder>
          <w:docPart w:val="4DCE0BB1A5604F8F85BF1D56552F21B2"/>
        </w:placeholder>
        <w:temporary/>
        <w:showingPlcHdr/>
        <w15:appearance w15:val="hidden"/>
      </w:sdtPr>
      <w:sdtContent>
        <w:p w:rsidR="0007776F" w:rsidRDefault="0007776F" w:rsidP="0007776F">
          <w:pPr>
            <w:pStyle w:val="Heading1"/>
          </w:pPr>
          <w:r w:rsidRPr="0007776F">
            <w:rPr>
              <w:u w:val="single"/>
            </w:rPr>
            <w:t>Experience</w:t>
          </w:r>
        </w:p>
      </w:sdtContent>
    </w:sdt>
    <w:p w:rsidR="0007776F" w:rsidRPr="0007776F" w:rsidRDefault="0007776F" w:rsidP="0007776F">
      <w:pPr>
        <w:pStyle w:val="Heading1"/>
        <w:rPr>
          <w:b w:val="0"/>
          <w:color w:val="000000" w:themeColor="text1"/>
          <w:sz w:val="24"/>
          <w:szCs w:val="24"/>
        </w:rPr>
      </w:pPr>
      <w:r w:rsidRPr="0007776F">
        <w:rPr>
          <w:color w:val="000000" w:themeColor="text1"/>
          <w:sz w:val="24"/>
          <w:szCs w:val="24"/>
        </w:rPr>
        <w:t xml:space="preserve">Lead </w:t>
      </w:r>
      <w:r w:rsidR="001D6AC6">
        <w:rPr>
          <w:color w:val="000000" w:themeColor="text1"/>
          <w:sz w:val="24"/>
          <w:szCs w:val="24"/>
        </w:rPr>
        <w:t xml:space="preserve">Ultrasound </w:t>
      </w:r>
      <w:r w:rsidRPr="0007776F">
        <w:rPr>
          <w:color w:val="000000" w:themeColor="text1"/>
          <w:sz w:val="24"/>
          <w:szCs w:val="24"/>
        </w:rPr>
        <w:t>Technologist</w:t>
      </w:r>
      <w:r w:rsidRPr="0007776F">
        <w:rPr>
          <w:b w:val="0"/>
          <w:color w:val="000000" w:themeColor="text1"/>
          <w:sz w:val="24"/>
          <w:szCs w:val="24"/>
        </w:rPr>
        <w:t xml:space="preserve"> | </w:t>
      </w:r>
      <w:r>
        <w:rPr>
          <w:b w:val="0"/>
          <w:color w:val="000000" w:themeColor="text1"/>
          <w:sz w:val="24"/>
          <w:szCs w:val="24"/>
        </w:rPr>
        <w:t>JFK Medical Center</w:t>
      </w:r>
      <w:r w:rsidRPr="0007776F">
        <w:rPr>
          <w:b w:val="0"/>
          <w:color w:val="000000" w:themeColor="text1"/>
          <w:sz w:val="24"/>
          <w:szCs w:val="24"/>
        </w:rPr>
        <w:t xml:space="preserve"> | </w:t>
      </w:r>
      <w:r>
        <w:rPr>
          <w:b w:val="0"/>
          <w:color w:val="000000" w:themeColor="text1"/>
          <w:sz w:val="24"/>
          <w:szCs w:val="24"/>
        </w:rPr>
        <w:t>March 2008 to Present</w:t>
      </w:r>
    </w:p>
    <w:p w:rsidR="0007776F" w:rsidRPr="001D6AC6" w:rsidRDefault="0007776F" w:rsidP="00303814">
      <w:pPr>
        <w:pStyle w:val="ListParagraph"/>
        <w:numPr>
          <w:ilvl w:val="0"/>
          <w:numId w:val="25"/>
        </w:numPr>
        <w:spacing w:after="0"/>
        <w:rPr>
          <w:rFonts w:ascii="Calibri" w:eastAsia="Calibri" w:hAnsi="Calibri" w:cs="Times New Roman"/>
          <w:color w:val="595959"/>
          <w:sz w:val="24"/>
          <w:szCs w:val="24"/>
          <w:lang w:eastAsia="en-US"/>
        </w:rPr>
      </w:pPr>
      <w:r w:rsidRPr="001D6AC6">
        <w:rPr>
          <w:rFonts w:ascii="Calibri" w:eastAsia="Calibri" w:hAnsi="Calibri" w:cs="Times New Roman"/>
          <w:color w:val="595959"/>
          <w:sz w:val="24"/>
          <w:szCs w:val="24"/>
          <w:lang w:eastAsia="en-US"/>
        </w:rPr>
        <w:t>Ten years of experience healthcare imaging services</w:t>
      </w:r>
    </w:p>
    <w:p w:rsidR="0007776F" w:rsidRPr="001D6AC6" w:rsidRDefault="0007776F" w:rsidP="00303814">
      <w:pPr>
        <w:pStyle w:val="ListParagraph"/>
        <w:numPr>
          <w:ilvl w:val="0"/>
          <w:numId w:val="25"/>
        </w:numPr>
        <w:spacing w:after="0"/>
        <w:rPr>
          <w:rFonts w:ascii="Calibri" w:eastAsia="Calibri" w:hAnsi="Calibri" w:cs="Times New Roman"/>
          <w:color w:val="595959"/>
          <w:sz w:val="24"/>
          <w:szCs w:val="24"/>
          <w:lang w:eastAsia="en-US"/>
        </w:rPr>
      </w:pPr>
      <w:r w:rsidRPr="001D6AC6">
        <w:rPr>
          <w:rFonts w:ascii="Calibri" w:eastAsia="Calibri" w:hAnsi="Calibri" w:cs="Times New Roman"/>
          <w:color w:val="595959"/>
          <w:sz w:val="24"/>
          <w:szCs w:val="24"/>
          <w:lang w:eastAsia="en-US"/>
        </w:rPr>
        <w:t xml:space="preserve">Experience </w:t>
      </w:r>
      <w:r w:rsidR="00303814" w:rsidRPr="001D6AC6">
        <w:rPr>
          <w:rFonts w:ascii="Calibri" w:eastAsia="Calibri" w:hAnsi="Calibri" w:cs="Times New Roman"/>
          <w:color w:val="595959"/>
          <w:sz w:val="24"/>
          <w:szCs w:val="24"/>
          <w:lang w:eastAsia="en-US"/>
        </w:rPr>
        <w:t>in</w:t>
      </w:r>
      <w:r w:rsidRPr="001D6AC6">
        <w:rPr>
          <w:rFonts w:ascii="Calibri" w:eastAsia="Calibri" w:hAnsi="Calibri" w:cs="Times New Roman"/>
          <w:color w:val="595959"/>
          <w:sz w:val="24"/>
          <w:szCs w:val="24"/>
          <w:lang w:eastAsia="en-US"/>
        </w:rPr>
        <w:t xml:space="preserve"> managing a department that is 24/7 and 7 days a week operational</w:t>
      </w:r>
    </w:p>
    <w:p w:rsidR="0007776F" w:rsidRPr="001D6AC6" w:rsidRDefault="0007776F" w:rsidP="00303814">
      <w:pPr>
        <w:pStyle w:val="ListParagraph"/>
        <w:numPr>
          <w:ilvl w:val="0"/>
          <w:numId w:val="25"/>
        </w:numPr>
        <w:spacing w:after="0"/>
        <w:rPr>
          <w:rFonts w:ascii="Calibri" w:eastAsia="Calibri" w:hAnsi="Calibri" w:cs="Times New Roman"/>
          <w:color w:val="595959"/>
          <w:sz w:val="24"/>
          <w:szCs w:val="24"/>
          <w:lang w:eastAsia="en-US"/>
        </w:rPr>
      </w:pPr>
      <w:r w:rsidRPr="001D6AC6">
        <w:rPr>
          <w:rFonts w:ascii="Calibri" w:eastAsia="Calibri" w:hAnsi="Calibri" w:cs="Times New Roman"/>
          <w:color w:val="595959"/>
          <w:sz w:val="24"/>
          <w:szCs w:val="24"/>
          <w:lang w:eastAsia="en-US"/>
        </w:rPr>
        <w:t>Experience of managing a team over 20 people between two different departments</w:t>
      </w:r>
    </w:p>
    <w:p w:rsidR="0007776F" w:rsidRPr="001D6AC6" w:rsidRDefault="0007776F" w:rsidP="00303814">
      <w:pPr>
        <w:pStyle w:val="ListParagraph"/>
        <w:numPr>
          <w:ilvl w:val="0"/>
          <w:numId w:val="25"/>
        </w:numPr>
        <w:spacing w:after="0"/>
        <w:rPr>
          <w:rFonts w:ascii="Calibri" w:eastAsia="Calibri" w:hAnsi="Calibri" w:cs="Times New Roman"/>
          <w:color w:val="595959"/>
          <w:sz w:val="24"/>
          <w:szCs w:val="24"/>
          <w:lang w:eastAsia="en-US"/>
        </w:rPr>
      </w:pPr>
      <w:r w:rsidRPr="001D6AC6">
        <w:rPr>
          <w:rFonts w:ascii="Calibri" w:eastAsia="Calibri" w:hAnsi="Calibri" w:cs="Times New Roman"/>
          <w:color w:val="595959"/>
          <w:sz w:val="24"/>
          <w:szCs w:val="24"/>
          <w:lang w:eastAsia="en-US"/>
        </w:rPr>
        <w:t>Experience in preparing and reporting the department’s monthly dash dashboards, preparing annual budgets.</w:t>
      </w:r>
    </w:p>
    <w:p w:rsidR="0007776F" w:rsidRPr="001D6AC6" w:rsidRDefault="0007776F" w:rsidP="00303814">
      <w:pPr>
        <w:pStyle w:val="ListParagraph"/>
        <w:numPr>
          <w:ilvl w:val="0"/>
          <w:numId w:val="25"/>
        </w:numPr>
        <w:spacing w:after="0"/>
        <w:rPr>
          <w:rFonts w:ascii="Calibri" w:eastAsia="Calibri" w:hAnsi="Calibri" w:cs="Times New Roman"/>
          <w:color w:val="595959"/>
          <w:sz w:val="24"/>
          <w:szCs w:val="24"/>
          <w:lang w:eastAsia="en-US"/>
        </w:rPr>
      </w:pPr>
      <w:r w:rsidRPr="001D6AC6">
        <w:rPr>
          <w:rFonts w:ascii="Calibri" w:eastAsia="Calibri" w:hAnsi="Calibri" w:cs="Times New Roman"/>
          <w:color w:val="595959"/>
          <w:sz w:val="24"/>
          <w:szCs w:val="24"/>
          <w:lang w:eastAsia="en-US"/>
        </w:rPr>
        <w:t>Worked with different IT systems in the hospital and managed the scheduling templates to optimize the productivity and solve many scheduling conflicts</w:t>
      </w:r>
    </w:p>
    <w:p w:rsidR="0007776F" w:rsidRPr="001D6AC6" w:rsidRDefault="0007776F" w:rsidP="00303814">
      <w:pPr>
        <w:pStyle w:val="ListParagraph"/>
        <w:numPr>
          <w:ilvl w:val="0"/>
          <w:numId w:val="25"/>
        </w:numPr>
        <w:spacing w:after="0"/>
        <w:rPr>
          <w:rFonts w:ascii="Calibri" w:eastAsia="Calibri" w:hAnsi="Calibri" w:cs="Times New Roman"/>
          <w:color w:val="595959"/>
          <w:sz w:val="24"/>
          <w:szCs w:val="24"/>
          <w:lang w:eastAsia="en-US"/>
        </w:rPr>
      </w:pPr>
      <w:r w:rsidRPr="001D6AC6">
        <w:rPr>
          <w:rFonts w:ascii="Calibri" w:eastAsia="Calibri" w:hAnsi="Calibri" w:cs="Times New Roman"/>
          <w:color w:val="595959"/>
          <w:sz w:val="24"/>
          <w:szCs w:val="24"/>
          <w:lang w:eastAsia="en-US"/>
        </w:rPr>
        <w:t>Increased the department volume by 20%</w:t>
      </w:r>
    </w:p>
    <w:p w:rsidR="00303814" w:rsidRPr="001D6AC6" w:rsidRDefault="0007776F" w:rsidP="00303814">
      <w:pPr>
        <w:pStyle w:val="ListParagraph"/>
        <w:numPr>
          <w:ilvl w:val="0"/>
          <w:numId w:val="25"/>
        </w:numPr>
        <w:spacing w:after="0"/>
        <w:rPr>
          <w:rFonts w:ascii="Calibri" w:eastAsia="Calibri" w:hAnsi="Calibri" w:cs="Times New Roman"/>
          <w:color w:val="595959"/>
          <w:sz w:val="24"/>
          <w:szCs w:val="24"/>
          <w:lang w:eastAsia="en-US"/>
        </w:rPr>
      </w:pPr>
      <w:r w:rsidRPr="001D6AC6">
        <w:rPr>
          <w:rFonts w:ascii="Calibri" w:eastAsia="Calibri" w:hAnsi="Calibri" w:cs="Times New Roman"/>
          <w:color w:val="595959"/>
          <w:sz w:val="24"/>
          <w:szCs w:val="24"/>
          <w:lang w:eastAsia="en-US"/>
        </w:rPr>
        <w:t xml:space="preserve">Experience in </w:t>
      </w:r>
      <w:r w:rsidR="00303814" w:rsidRPr="001D6AC6">
        <w:rPr>
          <w:rFonts w:ascii="Calibri" w:eastAsia="Calibri" w:hAnsi="Calibri" w:cs="Times New Roman"/>
          <w:color w:val="595959"/>
          <w:sz w:val="24"/>
          <w:szCs w:val="24"/>
          <w:lang w:eastAsia="en-US"/>
        </w:rPr>
        <w:t xml:space="preserve">creating </w:t>
      </w:r>
      <w:r w:rsidRPr="001D6AC6">
        <w:rPr>
          <w:rFonts w:ascii="Calibri" w:eastAsia="Calibri" w:hAnsi="Calibri" w:cs="Times New Roman"/>
          <w:color w:val="595959"/>
          <w:sz w:val="24"/>
          <w:szCs w:val="24"/>
          <w:lang w:eastAsia="en-US"/>
        </w:rPr>
        <w:t xml:space="preserve">excel spread sheets </w:t>
      </w:r>
      <w:r w:rsidR="00303814" w:rsidRPr="001D6AC6">
        <w:rPr>
          <w:rFonts w:ascii="Calibri" w:eastAsia="Calibri" w:hAnsi="Calibri" w:cs="Times New Roman"/>
          <w:color w:val="595959"/>
          <w:sz w:val="24"/>
          <w:szCs w:val="24"/>
          <w:lang w:eastAsia="en-US"/>
        </w:rPr>
        <w:t>to</w:t>
      </w:r>
      <w:r w:rsidRPr="001D6AC6">
        <w:rPr>
          <w:rFonts w:ascii="Calibri" w:eastAsia="Calibri" w:hAnsi="Calibri" w:cs="Times New Roman"/>
          <w:color w:val="595959"/>
          <w:sz w:val="24"/>
          <w:szCs w:val="24"/>
          <w:lang w:eastAsia="en-US"/>
        </w:rPr>
        <w:t xml:space="preserve"> </w:t>
      </w:r>
      <w:r w:rsidR="00303814" w:rsidRPr="001D6AC6">
        <w:rPr>
          <w:rFonts w:ascii="Calibri" w:eastAsia="Calibri" w:hAnsi="Calibri" w:cs="Times New Roman"/>
          <w:color w:val="595959"/>
          <w:sz w:val="24"/>
          <w:szCs w:val="24"/>
          <w:lang w:eastAsia="en-US"/>
        </w:rPr>
        <w:t xml:space="preserve">demonstrate </w:t>
      </w:r>
      <w:r w:rsidRPr="001D6AC6">
        <w:rPr>
          <w:rFonts w:ascii="Calibri" w:eastAsia="Calibri" w:hAnsi="Calibri" w:cs="Times New Roman"/>
          <w:color w:val="595959"/>
          <w:sz w:val="24"/>
          <w:szCs w:val="24"/>
          <w:lang w:eastAsia="en-US"/>
        </w:rPr>
        <w:t>volume growth</w:t>
      </w:r>
      <w:r w:rsidR="00303814" w:rsidRPr="001D6AC6">
        <w:rPr>
          <w:rFonts w:ascii="Calibri" w:eastAsia="Calibri" w:hAnsi="Calibri" w:cs="Times New Roman"/>
          <w:color w:val="595959"/>
          <w:sz w:val="24"/>
          <w:szCs w:val="24"/>
          <w:lang w:eastAsia="en-US"/>
        </w:rPr>
        <w:t>,</w:t>
      </w:r>
      <w:r w:rsidRPr="001D6AC6">
        <w:rPr>
          <w:rFonts w:ascii="Calibri" w:eastAsia="Calibri" w:hAnsi="Calibri" w:cs="Times New Roman"/>
          <w:color w:val="595959"/>
          <w:sz w:val="24"/>
          <w:szCs w:val="24"/>
          <w:lang w:eastAsia="en-US"/>
        </w:rPr>
        <w:t xml:space="preserve"> revenue</w:t>
      </w:r>
      <w:r w:rsidR="00303814" w:rsidRPr="001D6AC6">
        <w:rPr>
          <w:rFonts w:ascii="Calibri" w:eastAsia="Calibri" w:hAnsi="Calibri" w:cs="Times New Roman"/>
          <w:color w:val="595959"/>
          <w:sz w:val="24"/>
          <w:szCs w:val="24"/>
          <w:lang w:eastAsia="en-US"/>
        </w:rPr>
        <w:t xml:space="preserve">, </w:t>
      </w:r>
      <w:r w:rsidRPr="001D6AC6">
        <w:rPr>
          <w:rFonts w:ascii="Calibri" w:eastAsia="Calibri" w:hAnsi="Calibri" w:cs="Times New Roman"/>
          <w:color w:val="595959"/>
          <w:sz w:val="24"/>
          <w:szCs w:val="24"/>
          <w:lang w:eastAsia="en-US"/>
        </w:rPr>
        <w:t>trend analysis</w:t>
      </w:r>
      <w:r w:rsidR="00303814" w:rsidRPr="001D6AC6">
        <w:rPr>
          <w:rFonts w:ascii="Calibri" w:eastAsia="Calibri" w:hAnsi="Calibri" w:cs="Times New Roman"/>
          <w:color w:val="595959"/>
          <w:sz w:val="24"/>
          <w:szCs w:val="24"/>
          <w:lang w:eastAsia="en-US"/>
        </w:rPr>
        <w:t xml:space="preserve"> and</w:t>
      </w:r>
      <w:r w:rsidRPr="001D6AC6">
        <w:rPr>
          <w:rFonts w:ascii="Calibri" w:eastAsia="Calibri" w:hAnsi="Calibri" w:cs="Times New Roman"/>
          <w:color w:val="595959"/>
          <w:sz w:val="24"/>
          <w:szCs w:val="24"/>
          <w:lang w:eastAsia="en-US"/>
        </w:rPr>
        <w:t xml:space="preserve"> projected volume.</w:t>
      </w:r>
    </w:p>
    <w:p w:rsidR="006270A9" w:rsidRDefault="00CB1FAD" w:rsidP="0007776F">
      <w:pPr>
        <w:pStyle w:val="Heading1"/>
      </w:pPr>
      <w:sdt>
        <w:sdtPr>
          <w:alias w:val="Skills &amp; Abilities:"/>
          <w:tag w:val="Skills &amp; Abilities:"/>
          <w:id w:val="458624136"/>
          <w:placeholder>
            <w:docPart w:val="734CC65599A3439CBFFAF09E251B826F"/>
          </w:placeholder>
          <w:temporary/>
          <w:showingPlcHdr/>
          <w15:appearance w15:val="hidden"/>
        </w:sdtPr>
        <w:sdtEndPr/>
        <w:sdtContent>
          <w:r w:rsidR="009D5933">
            <w:t>Skills &amp; Abilities</w:t>
          </w:r>
        </w:sdtContent>
      </w:sdt>
    </w:p>
    <w:p w:rsidR="00A12FBB" w:rsidRDefault="00A12FBB" w:rsidP="00A12FBB">
      <w:pPr>
        <w:pStyle w:val="ListBullet"/>
        <w:numPr>
          <w:ilvl w:val="0"/>
          <w:numId w:val="26"/>
        </w:numPr>
        <w:spacing w:after="0"/>
      </w:pPr>
      <w:r>
        <w:t>Strong communication skills and experience working with a team</w:t>
      </w:r>
    </w:p>
    <w:p w:rsidR="00A12FBB" w:rsidRDefault="00A12FBB" w:rsidP="00A12FBB">
      <w:pPr>
        <w:pStyle w:val="ListParagraph"/>
        <w:numPr>
          <w:ilvl w:val="0"/>
          <w:numId w:val="26"/>
        </w:numPr>
      </w:pPr>
      <w:r>
        <w:t xml:space="preserve"> </w:t>
      </w:r>
      <w:r w:rsidRPr="00A12FBB">
        <w:t>Proficiency with Microsoft Office Suite, especially Excel</w:t>
      </w:r>
    </w:p>
    <w:p w:rsidR="00237207" w:rsidRPr="00A12FBB" w:rsidRDefault="00237207" w:rsidP="007E4C01">
      <w:pPr>
        <w:pStyle w:val="ListParagraph"/>
        <w:numPr>
          <w:ilvl w:val="0"/>
          <w:numId w:val="26"/>
        </w:numPr>
      </w:pPr>
      <w:r w:rsidRPr="00237207">
        <w:t>Ability to work independently within a team environment with multiple priorities</w:t>
      </w:r>
      <w:bookmarkStart w:id="0" w:name="_GoBack"/>
      <w:bookmarkEnd w:id="0"/>
    </w:p>
    <w:sectPr w:rsidR="00237207" w:rsidRPr="00A12FBB"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FAD" w:rsidRDefault="00CB1FAD">
      <w:pPr>
        <w:spacing w:after="0"/>
      </w:pPr>
      <w:r>
        <w:separator/>
      </w:r>
    </w:p>
  </w:endnote>
  <w:endnote w:type="continuationSeparator" w:id="0">
    <w:p w:rsidR="00CB1FAD" w:rsidRDefault="00CB1F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FAD" w:rsidRDefault="00CB1FAD">
      <w:pPr>
        <w:spacing w:after="0"/>
      </w:pPr>
      <w:r>
        <w:separator/>
      </w:r>
    </w:p>
  </w:footnote>
  <w:footnote w:type="continuationSeparator" w:id="0">
    <w:p w:rsidR="00CB1FAD" w:rsidRDefault="00CB1F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A30E96"/>
    <w:multiLevelType w:val="hybridMultilevel"/>
    <w:tmpl w:val="A10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D417F0"/>
    <w:multiLevelType w:val="hybridMultilevel"/>
    <w:tmpl w:val="0172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ED3F57"/>
    <w:multiLevelType w:val="hybridMultilevel"/>
    <w:tmpl w:val="74D2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2"/>
  </w:num>
  <w:num w:numId="17">
    <w:abstractNumId w:val="17"/>
  </w:num>
  <w:num w:numId="18">
    <w:abstractNumId w:val="10"/>
  </w:num>
  <w:num w:numId="19">
    <w:abstractNumId w:val="22"/>
  </w:num>
  <w:num w:numId="20">
    <w:abstractNumId w:val="20"/>
  </w:num>
  <w:num w:numId="21">
    <w:abstractNumId w:val="11"/>
  </w:num>
  <w:num w:numId="22">
    <w:abstractNumId w:val="15"/>
  </w:num>
  <w:num w:numId="23">
    <w:abstractNumId w:val="21"/>
  </w:num>
  <w:num w:numId="24">
    <w:abstractNumId w:val="18"/>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6"/>
    <w:rsid w:val="0007776F"/>
    <w:rsid w:val="000A4F59"/>
    <w:rsid w:val="00141A4C"/>
    <w:rsid w:val="0016221E"/>
    <w:rsid w:val="001B29CF"/>
    <w:rsid w:val="001D6AC6"/>
    <w:rsid w:val="00237207"/>
    <w:rsid w:val="0028220F"/>
    <w:rsid w:val="00291356"/>
    <w:rsid w:val="00303814"/>
    <w:rsid w:val="00356C14"/>
    <w:rsid w:val="004E339A"/>
    <w:rsid w:val="00617B26"/>
    <w:rsid w:val="006270A9"/>
    <w:rsid w:val="006323E0"/>
    <w:rsid w:val="00675956"/>
    <w:rsid w:val="00681034"/>
    <w:rsid w:val="00816216"/>
    <w:rsid w:val="0087734B"/>
    <w:rsid w:val="009D5933"/>
    <w:rsid w:val="00A12FBB"/>
    <w:rsid w:val="00B3744E"/>
    <w:rsid w:val="00BD768D"/>
    <w:rsid w:val="00BF789C"/>
    <w:rsid w:val="00C61F8E"/>
    <w:rsid w:val="00CB1FAD"/>
    <w:rsid w:val="00E83E4B"/>
    <w:rsid w:val="00EA6846"/>
    <w:rsid w:val="00F02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5505A"/>
  <w15:chartTrackingRefBased/>
  <w15:docId w15:val="{D95CFB9B-041E-486E-B809-C72148A4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domain">
    <w:name w:val="domain"/>
    <w:basedOn w:val="DefaultParagraphFont"/>
    <w:rsid w:val="00B3744E"/>
  </w:style>
  <w:style w:type="character" w:customStyle="1" w:styleId="vanity-name">
    <w:name w:val="vanity-name"/>
    <w:basedOn w:val="DefaultParagraphFont"/>
    <w:rsid w:val="00B3744E"/>
  </w:style>
  <w:style w:type="paragraph" w:styleId="ListParagraph">
    <w:name w:val="List Paragraph"/>
    <w:basedOn w:val="Normal"/>
    <w:uiPriority w:val="34"/>
    <w:unhideWhenUsed/>
    <w:qFormat/>
    <w:rsid w:val="00303814"/>
    <w:pPr>
      <w:ind w:left="720"/>
      <w:contextualSpacing/>
    </w:pPr>
  </w:style>
  <w:style w:type="character" w:styleId="UnresolvedMention">
    <w:name w:val="Unresolved Mention"/>
    <w:basedOn w:val="DefaultParagraphFont"/>
    <w:uiPriority w:val="99"/>
    <w:semiHidden/>
    <w:unhideWhenUsed/>
    <w:rsid w:val="001D6A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4506">
      <w:bodyDiv w:val="1"/>
      <w:marLeft w:val="0"/>
      <w:marRight w:val="0"/>
      <w:marTop w:val="0"/>
      <w:marBottom w:val="0"/>
      <w:divBdr>
        <w:top w:val="none" w:sz="0" w:space="0" w:color="auto"/>
        <w:left w:val="none" w:sz="0" w:space="0" w:color="auto"/>
        <w:bottom w:val="none" w:sz="0" w:space="0" w:color="auto"/>
        <w:right w:val="none" w:sz="0" w:space="0" w:color="auto"/>
      </w:divBdr>
    </w:div>
    <w:div w:id="1340546825">
      <w:bodyDiv w:val="1"/>
      <w:marLeft w:val="0"/>
      <w:marRight w:val="0"/>
      <w:marTop w:val="0"/>
      <w:marBottom w:val="0"/>
      <w:divBdr>
        <w:top w:val="none" w:sz="0" w:space="0" w:color="auto"/>
        <w:left w:val="none" w:sz="0" w:space="0" w:color="auto"/>
        <w:bottom w:val="none" w:sz="0" w:space="0" w:color="auto"/>
        <w:right w:val="none" w:sz="0" w:space="0" w:color="auto"/>
      </w:divBdr>
    </w:div>
    <w:div w:id="1487240312">
      <w:bodyDiv w:val="1"/>
      <w:marLeft w:val="0"/>
      <w:marRight w:val="0"/>
      <w:marTop w:val="0"/>
      <w:marBottom w:val="0"/>
      <w:divBdr>
        <w:top w:val="none" w:sz="0" w:space="0" w:color="auto"/>
        <w:left w:val="none" w:sz="0" w:space="0" w:color="auto"/>
        <w:bottom w:val="none" w:sz="0" w:space="0" w:color="auto"/>
        <w:right w:val="none" w:sz="0" w:space="0" w:color="auto"/>
      </w:divBdr>
    </w:div>
    <w:div w:id="20502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idu\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8297293A7D47A78F80AB828BBC5609"/>
        <w:category>
          <w:name w:val="General"/>
          <w:gallery w:val="placeholder"/>
        </w:category>
        <w:types>
          <w:type w:val="bbPlcHdr"/>
        </w:types>
        <w:behaviors>
          <w:behavior w:val="content"/>
        </w:behaviors>
        <w:guid w:val="{0085853D-6806-4BF2-9113-FE7D244B4D46}"/>
      </w:docPartPr>
      <w:docPartBody>
        <w:p w:rsidR="00000000" w:rsidRDefault="0070129A">
          <w:pPr>
            <w:pStyle w:val="088297293A7D47A78F80AB828BBC5609"/>
          </w:pPr>
          <w:r>
            <w:t>Education</w:t>
          </w:r>
        </w:p>
      </w:docPartBody>
    </w:docPart>
    <w:docPart>
      <w:docPartPr>
        <w:name w:val="734CC65599A3439CBFFAF09E251B826F"/>
        <w:category>
          <w:name w:val="General"/>
          <w:gallery w:val="placeholder"/>
        </w:category>
        <w:types>
          <w:type w:val="bbPlcHdr"/>
        </w:types>
        <w:behaviors>
          <w:behavior w:val="content"/>
        </w:behaviors>
        <w:guid w:val="{67BDC903-375E-4BB6-A0CE-A544819BFB9D}"/>
      </w:docPartPr>
      <w:docPartBody>
        <w:p w:rsidR="00000000" w:rsidRDefault="0070129A">
          <w:pPr>
            <w:pStyle w:val="734CC65599A3439CBFFAF09E251B826F"/>
          </w:pPr>
          <w:r>
            <w:t xml:space="preserve">Skills &amp; </w:t>
          </w:r>
          <w:r>
            <w:t>Abilities</w:t>
          </w:r>
        </w:p>
      </w:docPartBody>
    </w:docPart>
    <w:docPart>
      <w:docPartPr>
        <w:name w:val="4DCE0BB1A5604F8F85BF1D56552F21B2"/>
        <w:category>
          <w:name w:val="General"/>
          <w:gallery w:val="placeholder"/>
        </w:category>
        <w:types>
          <w:type w:val="bbPlcHdr"/>
        </w:types>
        <w:behaviors>
          <w:behavior w:val="content"/>
        </w:behaviors>
        <w:guid w:val="{E12D7BCF-5E12-4ED3-A529-6D76E4DC0EB7}"/>
      </w:docPartPr>
      <w:docPartBody>
        <w:p w:rsidR="00000000" w:rsidRDefault="000C5A25" w:rsidP="000C5A25">
          <w:pPr>
            <w:pStyle w:val="4DCE0BB1A5604F8F85BF1D56552F21B2"/>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25"/>
    <w:rsid w:val="000C5A25"/>
    <w:rsid w:val="0070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2E0A43363429A8EC6ECB83E52CC51">
    <w:name w:val="05D2E0A43363429A8EC6ECB83E52CC51"/>
  </w:style>
  <w:style w:type="paragraph" w:customStyle="1" w:styleId="2B177971106C4B2B85D797A620C4B871">
    <w:name w:val="2B177971106C4B2B85D797A620C4B871"/>
  </w:style>
  <w:style w:type="paragraph" w:customStyle="1" w:styleId="B32CF61D1B9E4DD5AABF8D97D67C84C4">
    <w:name w:val="B32CF61D1B9E4DD5AABF8D97D67C84C4"/>
  </w:style>
  <w:style w:type="paragraph" w:customStyle="1" w:styleId="AE42EBB5D6644E8F836886A9ADBF25DC">
    <w:name w:val="AE42EBB5D6644E8F836886A9ADBF25DC"/>
  </w:style>
  <w:style w:type="paragraph" w:customStyle="1" w:styleId="34B05CF0B79F4EC2B39B4530919A6F27">
    <w:name w:val="34B05CF0B79F4EC2B39B4530919A6F27"/>
  </w:style>
  <w:style w:type="paragraph" w:customStyle="1" w:styleId="9147B81F700B49128BE04B8DC604AB12">
    <w:name w:val="9147B81F700B49128BE04B8DC604AB12"/>
  </w:style>
  <w:style w:type="paragraph" w:customStyle="1" w:styleId="088297293A7D47A78F80AB828BBC5609">
    <w:name w:val="088297293A7D47A78F80AB828BBC5609"/>
  </w:style>
  <w:style w:type="paragraph" w:customStyle="1" w:styleId="E2E72CB075F84153BDA9E7C44E5D34BB">
    <w:name w:val="E2E72CB075F84153BDA9E7C44E5D34BB"/>
  </w:style>
  <w:style w:type="paragraph" w:customStyle="1" w:styleId="80C1C7C07256454984866C7EA1182157">
    <w:name w:val="80C1C7C07256454984866C7EA1182157"/>
  </w:style>
  <w:style w:type="paragraph" w:customStyle="1" w:styleId="E9B0B0443AA5488DBC2F89EAAB3B4884">
    <w:name w:val="E9B0B0443AA5488DBC2F89EAAB3B4884"/>
  </w:style>
  <w:style w:type="paragraph" w:customStyle="1" w:styleId="EA4D7011E6C744BAB806B21D7B94A012">
    <w:name w:val="EA4D7011E6C744BAB806B21D7B94A012"/>
  </w:style>
  <w:style w:type="paragraph" w:customStyle="1" w:styleId="A0BBC632E16D43AAB1D929C5094A20FC">
    <w:name w:val="A0BBC632E16D43AAB1D929C5094A20FC"/>
  </w:style>
  <w:style w:type="paragraph" w:customStyle="1" w:styleId="B33E0AC7D6804C84B1D94278B2D6F738">
    <w:name w:val="B33E0AC7D6804C84B1D94278B2D6F738"/>
  </w:style>
  <w:style w:type="paragraph" w:customStyle="1" w:styleId="7EA3BA9A4F06419099C9C7ED32000B26">
    <w:name w:val="7EA3BA9A4F06419099C9C7ED32000B26"/>
  </w:style>
  <w:style w:type="paragraph" w:customStyle="1" w:styleId="E88C55F0D4DB4CC1B54680B2C625D5DE">
    <w:name w:val="E88C55F0D4DB4CC1B54680B2C625D5DE"/>
  </w:style>
  <w:style w:type="paragraph" w:customStyle="1" w:styleId="734CC65599A3439CBFFAF09E251B826F">
    <w:name w:val="734CC65599A3439CBFFAF09E251B826F"/>
  </w:style>
  <w:style w:type="paragraph" w:customStyle="1" w:styleId="B8DC84BC5E134B11A24BD476DA2F0FCC">
    <w:name w:val="B8DC84BC5E134B11A24BD476DA2F0FCC"/>
  </w:style>
  <w:style w:type="paragraph" w:customStyle="1" w:styleId="693C4E9AB75242B0850F71C4FCB3FA5D">
    <w:name w:val="693C4E9AB75242B0850F71C4FCB3FA5D"/>
  </w:style>
  <w:style w:type="paragraph" w:customStyle="1" w:styleId="6457B36EDBCB4AED86CFA31F698DE941">
    <w:name w:val="6457B36EDBCB4AED86CFA31F698DE941"/>
  </w:style>
  <w:style w:type="paragraph" w:customStyle="1" w:styleId="22C3F6ED264947DCBD4981607B455EC4">
    <w:name w:val="22C3F6ED264947DCBD4981607B455EC4"/>
  </w:style>
  <w:style w:type="paragraph" w:customStyle="1" w:styleId="4E94F8B1824F47F88FCB3B966A337B0B">
    <w:name w:val="4E94F8B1824F47F88FCB3B966A337B0B"/>
  </w:style>
  <w:style w:type="paragraph" w:customStyle="1" w:styleId="7AA6AA20FE7347F0BB6A182A9B8CB74D">
    <w:name w:val="7AA6AA20FE7347F0BB6A182A9B8CB74D"/>
  </w:style>
  <w:style w:type="paragraph" w:customStyle="1" w:styleId="325961EA05514F1D9E0DC48564BE9672">
    <w:name w:val="325961EA05514F1D9E0DC48564BE9672"/>
  </w:style>
  <w:style w:type="paragraph" w:customStyle="1" w:styleId="221C8E9F746B46C19468228393C5A971">
    <w:name w:val="221C8E9F746B46C19468228393C5A971"/>
  </w:style>
  <w:style w:type="paragraph" w:customStyle="1" w:styleId="638544E8E8BB4DCB8809F7B92DD82B42">
    <w:name w:val="638544E8E8BB4DCB8809F7B92DD82B42"/>
  </w:style>
  <w:style w:type="paragraph" w:customStyle="1" w:styleId="5CD5E738FDCF4F87B31318E5A82C557D">
    <w:name w:val="5CD5E738FDCF4F87B31318E5A82C557D"/>
  </w:style>
  <w:style w:type="paragraph" w:customStyle="1" w:styleId="ECC4B5FA4B1F4C6D9237A3A8C2C51DCF">
    <w:name w:val="ECC4B5FA4B1F4C6D9237A3A8C2C51DCF"/>
  </w:style>
  <w:style w:type="paragraph" w:customStyle="1" w:styleId="2F5E18B2476A4A82B17428D25A3C3CDA">
    <w:name w:val="2F5E18B2476A4A82B17428D25A3C3CDA"/>
  </w:style>
  <w:style w:type="paragraph" w:customStyle="1" w:styleId="16F4C43F02F34980A8B1DC4A7A083462">
    <w:name w:val="16F4C43F02F34980A8B1DC4A7A083462"/>
  </w:style>
  <w:style w:type="paragraph" w:customStyle="1" w:styleId="F3115448D91E44659AB7F10EBB04603A">
    <w:name w:val="F3115448D91E44659AB7F10EBB04603A"/>
  </w:style>
  <w:style w:type="paragraph" w:customStyle="1" w:styleId="0851E0C31BD449BD9D15E88669C7CC6E">
    <w:name w:val="0851E0C31BD449BD9D15E88669C7CC6E"/>
  </w:style>
  <w:style w:type="paragraph" w:customStyle="1" w:styleId="24C9A88DEC9D4F78946BC9DBDD3F0CCC">
    <w:name w:val="24C9A88DEC9D4F78946BC9DBDD3F0CCC"/>
  </w:style>
  <w:style w:type="paragraph" w:customStyle="1" w:styleId="30B6B0177D1A467FBC4FC413B607A116">
    <w:name w:val="30B6B0177D1A467FBC4FC413B607A116"/>
  </w:style>
  <w:style w:type="paragraph" w:customStyle="1" w:styleId="BFF866E3E56E4C328BE9F9DFEFEF9DF7">
    <w:name w:val="BFF866E3E56E4C328BE9F9DFEFEF9DF7"/>
    <w:rsid w:val="000C5A25"/>
  </w:style>
  <w:style w:type="paragraph" w:customStyle="1" w:styleId="56297A875DC54601B5B05CEDDA4C6B17">
    <w:name w:val="56297A875DC54601B5B05CEDDA4C6B17"/>
    <w:rsid w:val="000C5A25"/>
  </w:style>
  <w:style w:type="paragraph" w:customStyle="1" w:styleId="B83598F77D6E4059BCA572135F4D57AE">
    <w:name w:val="B83598F77D6E4059BCA572135F4D57AE"/>
    <w:rsid w:val="000C5A25"/>
  </w:style>
  <w:style w:type="paragraph" w:customStyle="1" w:styleId="40A8EBEC7AC04B3CAA81AFD350EF2721">
    <w:name w:val="40A8EBEC7AC04B3CAA81AFD350EF2721"/>
    <w:rsid w:val="000C5A25"/>
  </w:style>
  <w:style w:type="paragraph" w:customStyle="1" w:styleId="4ACCDBF7D014452C97A4AC83958F224F">
    <w:name w:val="4ACCDBF7D014452C97A4AC83958F224F"/>
    <w:rsid w:val="000C5A25"/>
  </w:style>
  <w:style w:type="paragraph" w:customStyle="1" w:styleId="21FD0D3D00F448B99BF1FB99D333942D">
    <w:name w:val="21FD0D3D00F448B99BF1FB99D333942D"/>
    <w:rsid w:val="000C5A25"/>
  </w:style>
  <w:style w:type="paragraph" w:customStyle="1" w:styleId="200E1C5FBC0B4C94B1ACF08BFE6FC013">
    <w:name w:val="200E1C5FBC0B4C94B1ACF08BFE6FC013"/>
    <w:rsid w:val="000C5A25"/>
  </w:style>
  <w:style w:type="paragraph" w:customStyle="1" w:styleId="4DCE0BB1A5604F8F85BF1D56552F21B2">
    <w:name w:val="4DCE0BB1A5604F8F85BF1D56552F21B2"/>
    <w:rsid w:val="000C5A25"/>
  </w:style>
  <w:style w:type="paragraph" w:customStyle="1" w:styleId="0E52EC0139A94901A8697ACC6D2B2343">
    <w:name w:val="0E52EC0139A94901A8697ACC6D2B2343"/>
    <w:rsid w:val="000C5A25"/>
  </w:style>
  <w:style w:type="paragraph" w:customStyle="1" w:styleId="F362E73C4D434E93B89941B2BD8C7FF3">
    <w:name w:val="F362E73C4D434E93B89941B2BD8C7FF3"/>
    <w:rsid w:val="000C5A25"/>
  </w:style>
  <w:style w:type="paragraph" w:customStyle="1" w:styleId="87E0E789B34F44E2857694D548AE044E">
    <w:name w:val="87E0E789B34F44E2857694D548AE044E"/>
    <w:rsid w:val="000C5A25"/>
  </w:style>
  <w:style w:type="paragraph" w:customStyle="1" w:styleId="5F287D6473D34014A7D959B875B130E3">
    <w:name w:val="5F287D6473D34014A7D959B875B130E3"/>
    <w:rsid w:val="000C5A25"/>
  </w:style>
  <w:style w:type="paragraph" w:customStyle="1" w:styleId="B214DEC553904ADFA1862946A3E9B136">
    <w:name w:val="B214DEC553904ADFA1862946A3E9B136"/>
    <w:rsid w:val="000C5A25"/>
  </w:style>
  <w:style w:type="paragraph" w:customStyle="1" w:styleId="2BBA8B672B604893942F8791D9DA05DB">
    <w:name w:val="2BBA8B672B604893942F8791D9DA05DB"/>
    <w:rsid w:val="000C5A25"/>
  </w:style>
  <w:style w:type="paragraph" w:customStyle="1" w:styleId="1DC9C70FD0C74DC5BA9B768F290C2EB2">
    <w:name w:val="1DC9C70FD0C74DC5BA9B768F290C2EB2"/>
    <w:rsid w:val="000C5A25"/>
  </w:style>
  <w:style w:type="paragraph" w:customStyle="1" w:styleId="9E8CA5F255414749A808B4933C32A421">
    <w:name w:val="9E8CA5F255414749A808B4933C32A421"/>
    <w:rsid w:val="000C5A25"/>
  </w:style>
  <w:style w:type="paragraph" w:customStyle="1" w:styleId="23C57D2E827D4E13805061B00F130159">
    <w:name w:val="23C57D2E827D4E13805061B00F130159"/>
    <w:rsid w:val="000C5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3B995-332C-4CD4-92D8-79FA0A02F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0</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lgidu</dc:creator>
  <cp:keywords/>
  <cp:lastModifiedBy>Nagalakshmi Gidugu</cp:lastModifiedBy>
  <cp:revision>2</cp:revision>
  <dcterms:created xsi:type="dcterms:W3CDTF">2018-04-22T03:07:00Z</dcterms:created>
  <dcterms:modified xsi:type="dcterms:W3CDTF">2018-04-22T03:07:00Z</dcterms:modified>
  <cp:version/>
</cp:coreProperties>
</file>